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5A" w:rsidRDefault="00E41FDB">
      <w:pPr>
        <w:pStyle w:val="Name"/>
      </w:pPr>
      <w:r>
        <w:t>Dominik</w:t>
      </w:r>
    </w:p>
    <w:p w:rsidR="00E41FDB" w:rsidRDefault="00E41FDB">
      <w:pPr>
        <w:pStyle w:val="Name"/>
      </w:pPr>
      <w:r>
        <w:t>Bouman</w:t>
      </w:r>
    </w:p>
    <w:p w:rsidR="0038655A" w:rsidRDefault="00E41FDB">
      <w:pPr>
        <w:pStyle w:val="ContactInfo"/>
      </w:pPr>
      <w:r>
        <w:t>315 Don Drive | (717) 682-6348 | Dwbouman161@stevenscollege.edu</w:t>
      </w:r>
    </w:p>
    <w:p w:rsidR="0038655A" w:rsidRDefault="00E41FDB">
      <w:pPr>
        <w:pStyle w:val="Heading1"/>
      </w:pPr>
      <w:r>
        <w:t>Skills</w:t>
      </w:r>
    </w:p>
    <w:p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 xml:space="preserve">Well-rounded with computers    </w:t>
      </w:r>
    </w:p>
    <w:p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 xml:space="preserve">Knowledge of Word, Excel, PowerPoint, and Access </w:t>
      </w:r>
    </w:p>
    <w:p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>Works well with others</w:t>
      </w:r>
    </w:p>
    <w:p w:rsidR="00E41FDB" w:rsidRDefault="00E41FDB" w:rsidP="00E41FDB">
      <w:pPr>
        <w:pStyle w:val="ListParagraph"/>
        <w:numPr>
          <w:ilvl w:val="0"/>
          <w:numId w:val="11"/>
        </w:numPr>
        <w:spacing w:after="180"/>
      </w:pPr>
      <w:r>
        <w:t>Good communication skills</w:t>
      </w:r>
    </w:p>
    <w:p w:rsidR="0038655A" w:rsidRDefault="00130F29">
      <w:pPr>
        <w:pStyle w:val="Heading1"/>
      </w:pPr>
      <w:sdt>
        <w:sdtPr>
          <w:id w:val="-1150367223"/>
          <w:placeholder>
            <w:docPart w:val="F9C8A9BA384A1E40B8EDF45015964E40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38655A" w:rsidRDefault="00E41FDB" w:rsidP="00E41FDB">
      <w:r>
        <w:t>Conestoga Valley High School - High School Diploma</w:t>
      </w:r>
    </w:p>
    <w:p w:rsidR="00E41FDB" w:rsidRDefault="00E41FDB">
      <w:r>
        <w:t>Thaddeus Stevens College of Technology – Currently attending</w:t>
      </w:r>
      <w:bookmarkStart w:id="0" w:name="_GoBack"/>
      <w:bookmarkEnd w:id="0"/>
    </w:p>
    <w:p w:rsidR="0038655A" w:rsidRDefault="00130F29">
      <w:pPr>
        <w:pStyle w:val="Heading1"/>
      </w:pPr>
      <w:sdt>
        <w:sdtPr>
          <w:id w:val="617349259"/>
          <w:placeholder>
            <w:docPart w:val="802228FF2419D04AABE8A5850198A0E6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38655A" w:rsidRDefault="00E41FDB">
      <w:pPr>
        <w:pStyle w:val="Heading2"/>
      </w:pPr>
      <w:r>
        <w:t>Weis</w:t>
      </w:r>
    </w:p>
    <w:p w:rsidR="0038655A" w:rsidRDefault="00E41FDB">
      <w:pPr>
        <w:pStyle w:val="Heading3"/>
      </w:pPr>
      <w:r>
        <w:t>Produce Associate</w:t>
      </w:r>
    </w:p>
    <w:p w:rsidR="0038655A" w:rsidRDefault="00E41FDB">
      <w:r>
        <w:t>Talk to customers.               Prepare fresh food platers.      Kept an organized work environment.</w:t>
      </w:r>
    </w:p>
    <w:p w:rsidR="00E41FDB" w:rsidRDefault="00E41FDB" w:rsidP="00E41FDB">
      <w:pPr>
        <w:pStyle w:val="Heading2"/>
      </w:pPr>
      <w:r w:rsidRPr="00E41FDB">
        <w:t>Walmart</w:t>
      </w:r>
    </w:p>
    <w:p w:rsidR="00E41FDB" w:rsidRDefault="00E41FDB" w:rsidP="00E41FDB">
      <w:r>
        <w:t>Sales Associate</w:t>
      </w:r>
    </w:p>
    <w:p w:rsidR="00E41FDB" w:rsidRPr="00E41FDB" w:rsidRDefault="00E41FDB" w:rsidP="00E41FDB">
      <w:r>
        <w:t>Customer communication.              Organization of the store.             Time Management.</w:t>
      </w:r>
    </w:p>
    <w:p w:rsidR="00E41FDB" w:rsidRDefault="00E41FDB" w:rsidP="00E41FDB">
      <w:pPr>
        <w:pStyle w:val="Heading1"/>
      </w:pPr>
    </w:p>
    <w:p w:rsidR="00E41FDB" w:rsidRDefault="00130F29" w:rsidP="00E41FDB">
      <w:pPr>
        <w:pStyle w:val="Heading1"/>
      </w:pPr>
      <w:sdt>
        <w:sdtPr>
          <w:id w:val="250401295"/>
          <w:placeholder>
            <w:docPart w:val="96D566031A058D4BAFEDD0C4339B8674"/>
          </w:placeholder>
          <w:temporary/>
          <w:showingPlcHdr/>
          <w15:appearance w15:val="hidden"/>
        </w:sdtPr>
        <w:sdtEndPr/>
        <w:sdtContent>
          <w:r>
            <w:t>Awards and Acknowledgements</w:t>
          </w:r>
        </w:sdtContent>
      </w:sdt>
    </w:p>
    <w:p w:rsidR="00E41FDB" w:rsidRDefault="00E41FDB" w:rsidP="00E41FDB">
      <w:pPr>
        <w:pStyle w:val="Heading2"/>
      </w:pPr>
      <w:r>
        <w:t>States in Bowling</w:t>
      </w:r>
    </w:p>
    <w:p w:rsidR="0038655A" w:rsidRDefault="00E41FDB">
      <w:r>
        <w:t>Finished 2</w:t>
      </w:r>
      <w:r w:rsidRPr="00E41FDB">
        <w:rPr>
          <w:vertAlign w:val="superscript"/>
        </w:rPr>
        <w:t>nd</w:t>
      </w:r>
      <w:r>
        <w:t xml:space="preserve"> in Pennsylvania and moved on to states where I finished 8</w:t>
      </w:r>
      <w:r w:rsidRPr="00E41FDB">
        <w:rPr>
          <w:vertAlign w:val="superscript"/>
        </w:rPr>
        <w:t>th</w:t>
      </w:r>
      <w:r>
        <w:t xml:space="preserve"> throughout all of the states. </w:t>
      </w:r>
    </w:p>
    <w:sectPr w:rsidR="0038655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F29" w:rsidRDefault="00130F29">
      <w:pPr>
        <w:spacing w:after="0" w:line="240" w:lineRule="auto"/>
      </w:pPr>
      <w:r>
        <w:separator/>
      </w:r>
    </w:p>
  </w:endnote>
  <w:endnote w:type="continuationSeparator" w:id="0">
    <w:p w:rsidR="00130F29" w:rsidRDefault="0013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55A" w:rsidRDefault="00130F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F29" w:rsidRDefault="00130F29">
      <w:pPr>
        <w:spacing w:after="0" w:line="240" w:lineRule="auto"/>
      </w:pPr>
      <w:r>
        <w:separator/>
      </w:r>
    </w:p>
  </w:footnote>
  <w:footnote w:type="continuationSeparator" w:id="0">
    <w:p w:rsidR="00130F29" w:rsidRDefault="0013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55A" w:rsidRDefault="00130F2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7609EA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55A" w:rsidRDefault="00130F2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48CF1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97776"/>
    <w:multiLevelType w:val="hybridMultilevel"/>
    <w:tmpl w:val="60180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DB"/>
    <w:rsid w:val="00130F29"/>
    <w:rsid w:val="0038655A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3F8A5"/>
  <w15:chartTrackingRefBased/>
  <w15:docId w15:val="{27DD81AC-9ABD-4842-99B4-1255173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setuser/Library/Containers/com.microsoft.Word/Data/Library/Application%20Support/Microsoft/Office/16.0/DTS/en-US%7b81C11594-DA16-424D-89E1-4D74ED7E6AF6%7d/%7b95B029EE-D5CC-C047-8182-D26D575F07C1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C8A9BA384A1E40B8EDF4501596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6C52-BC40-A646-8782-0200AD9F1B82}"/>
      </w:docPartPr>
      <w:docPartBody>
        <w:p w:rsidR="00000000" w:rsidRDefault="00B6355E">
          <w:pPr>
            <w:pStyle w:val="F9C8A9BA384A1E40B8EDF45015964E40"/>
          </w:pPr>
          <w:r>
            <w:t>Education</w:t>
          </w:r>
        </w:p>
      </w:docPartBody>
    </w:docPart>
    <w:docPart>
      <w:docPartPr>
        <w:name w:val="802228FF2419D04AABE8A5850198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9F97E-DFF8-FE4C-B675-DBB99730F95D}"/>
      </w:docPartPr>
      <w:docPartBody>
        <w:p w:rsidR="00000000" w:rsidRDefault="00B6355E">
          <w:pPr>
            <w:pStyle w:val="802228FF2419D04AABE8A5850198A0E6"/>
          </w:pPr>
          <w:r>
            <w:t>Experience</w:t>
          </w:r>
        </w:p>
      </w:docPartBody>
    </w:docPart>
    <w:docPart>
      <w:docPartPr>
        <w:name w:val="96D566031A058D4BAFEDD0C4339B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5C3B-53CB-CE44-9A56-2C0A1579F248}"/>
      </w:docPartPr>
      <w:docPartBody>
        <w:p w:rsidR="00000000" w:rsidRDefault="00B6355E">
          <w:pPr>
            <w:pStyle w:val="96D566031A058D4BAFEDD0C4339B8674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E"/>
    <w:rsid w:val="00B6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073589270E794386C4BFA10B05544B">
    <w:name w:val="F0073589270E794386C4BFA10B05544B"/>
  </w:style>
  <w:style w:type="paragraph" w:customStyle="1" w:styleId="2355106203DC7040B398E3CA2EE4C8B4">
    <w:name w:val="2355106203DC7040B398E3CA2EE4C8B4"/>
  </w:style>
  <w:style w:type="paragraph" w:customStyle="1" w:styleId="3D9202BE3160C149B6C22357F964EE2B">
    <w:name w:val="3D9202BE3160C149B6C22357F964EE2B"/>
  </w:style>
  <w:style w:type="paragraph" w:customStyle="1" w:styleId="8835D809F9FB48469B4461178C2049B0">
    <w:name w:val="8835D809F9FB48469B4461178C2049B0"/>
  </w:style>
  <w:style w:type="paragraph" w:customStyle="1" w:styleId="F9C8A9BA384A1E40B8EDF45015964E40">
    <w:name w:val="F9C8A9BA384A1E40B8EDF45015964E40"/>
  </w:style>
  <w:style w:type="paragraph" w:customStyle="1" w:styleId="A5908F82CA7EB040B9B76050C0C328F6">
    <w:name w:val="A5908F82CA7EB040B9B76050C0C328F6"/>
  </w:style>
  <w:style w:type="paragraph" w:customStyle="1" w:styleId="C319E58B00725D4F9299A5AFB034CB1E">
    <w:name w:val="C319E58B00725D4F9299A5AFB034CB1E"/>
  </w:style>
  <w:style w:type="paragraph" w:customStyle="1" w:styleId="802228FF2419D04AABE8A5850198A0E6">
    <w:name w:val="802228FF2419D04AABE8A5850198A0E6"/>
  </w:style>
  <w:style w:type="paragraph" w:customStyle="1" w:styleId="C82458A6D7FAA842A061E9CBE2787002">
    <w:name w:val="C82458A6D7FAA842A061E9CBE2787002"/>
  </w:style>
  <w:style w:type="paragraph" w:customStyle="1" w:styleId="2AFD04BFAE28704EB53BE85733852E63">
    <w:name w:val="2AFD04BFAE28704EB53BE85733852E63"/>
  </w:style>
  <w:style w:type="paragraph" w:customStyle="1" w:styleId="D5E91CE7AE5A4047A81FC031C1BFB1AD">
    <w:name w:val="D5E91CE7AE5A4047A81FC031C1BFB1AD"/>
  </w:style>
  <w:style w:type="paragraph" w:customStyle="1" w:styleId="96D566031A058D4BAFEDD0C4339B8674">
    <w:name w:val="96D566031A058D4BAFEDD0C4339B8674"/>
  </w:style>
  <w:style w:type="paragraph" w:customStyle="1" w:styleId="F044A53A67481B46AE10E51AD6BBEA9C">
    <w:name w:val="F044A53A67481B46AE10E51AD6BBEA9C"/>
  </w:style>
  <w:style w:type="paragraph" w:customStyle="1" w:styleId="F7089B8D7EFD9940B9CF93BF0F343626">
    <w:name w:val="F7089B8D7EFD9940B9CF93BF0F343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decapause@icloud.com</cp:lastModifiedBy>
  <cp:revision>1</cp:revision>
  <dcterms:created xsi:type="dcterms:W3CDTF">2018-10-14T13:00:00Z</dcterms:created>
  <dcterms:modified xsi:type="dcterms:W3CDTF">2018-10-14T13:27:00Z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